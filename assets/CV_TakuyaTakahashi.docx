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38C6" w14:textId="4696A55D" w:rsidR="00816216" w:rsidRDefault="00883975" w:rsidP="00141A4C">
      <w:pPr>
        <w:pStyle w:val="Title"/>
      </w:pPr>
      <w:r>
        <w:t>Takuya Takahashi</w:t>
      </w:r>
    </w:p>
    <w:p w14:paraId="708BCCAF" w14:textId="531683A3" w:rsidR="00B0243A" w:rsidRPr="00ED5971" w:rsidRDefault="00000000" w:rsidP="00141A4C">
      <w:pPr>
        <w:rPr>
          <w:rStyle w:val="Hyperlink"/>
        </w:rPr>
      </w:pPr>
      <w:sdt>
        <w:sdtPr>
          <w:rPr>
            <w:color w:val="2A7B88" w:themeColor="accent1" w:themeShade="BF"/>
            <w:u w:val="single"/>
          </w:rPr>
          <w:alias w:val="Email:"/>
          <w:tag w:val="Email:"/>
          <w:id w:val="-391963670"/>
          <w:placeholder>
            <w:docPart w:val="F6E3407E5D32CA4FA8789507A83F3162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>
          <w:rPr>
            <w:color w:val="404040" w:themeColor="text1" w:themeTint="BF"/>
            <w:u w:val="none"/>
          </w:rPr>
        </w:sdtEndPr>
        <w:sdtContent>
          <w:r w:rsidR="00141A4C">
            <w:t>Email</w:t>
          </w:r>
        </w:sdtContent>
      </w:sdt>
      <w:r w:rsidR="00883975">
        <w:t xml:space="preserve">: </w:t>
      </w:r>
      <w:hyperlink r:id="rId8" w:history="1">
        <w:r w:rsidR="00B0243A" w:rsidRPr="00781D57">
          <w:rPr>
            <w:rStyle w:val="Hyperlink"/>
          </w:rPr>
          <w:t>takahashi</w:t>
        </w:r>
        <w:r w:rsidR="00B0243A" w:rsidRPr="00781D57">
          <w:rPr>
            <w:rStyle w:val="Hyperlink"/>
            <w:rFonts w:hint="eastAsia"/>
          </w:rPr>
          <w:t>.t.cn@m.titech.ac.jp</w:t>
        </w:r>
      </w:hyperlink>
      <w:r w:rsidR="00B0243A">
        <w:br/>
        <w:t xml:space="preserve">GitHub: </w:t>
      </w:r>
      <w:hyperlink r:id="rId9" w:history="1">
        <w:r w:rsidR="00B0243A" w:rsidRPr="00781D57">
          <w:rPr>
            <w:rStyle w:val="Hyperlink"/>
          </w:rPr>
          <w:t>https://github.com/takuya-13068</w:t>
        </w:r>
      </w:hyperlink>
      <w:r w:rsidR="00B0243A">
        <w:t xml:space="preserve"> </w:t>
      </w:r>
      <w:r w:rsidR="00B0243A">
        <w:br/>
        <w:t>Website:</w:t>
      </w:r>
      <w:r w:rsidR="00ED5971">
        <w:t xml:space="preserve"> </w:t>
      </w:r>
      <w:hyperlink r:id="rId10" w:history="1">
        <w:r w:rsidR="00ED5971" w:rsidRPr="00781D57">
          <w:rPr>
            <w:rStyle w:val="Hyperlink"/>
          </w:rPr>
          <w:t>https://takuya-13068.github.io/portfolio/</w:t>
        </w:r>
      </w:hyperlink>
      <w:r w:rsidR="00ED5971">
        <w:t xml:space="preserve"> </w:t>
      </w:r>
    </w:p>
    <w:p w14:paraId="0A1426F8" w14:textId="77777777" w:rsidR="006270A9" w:rsidRDefault="0000000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45ECD548521DEA499A5ACA617EDF5782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1BBF484E" w14:textId="757D42CD" w:rsidR="00883975" w:rsidRDefault="00883975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88397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I'm currently a </w:t>
      </w:r>
      <w:r w:rsidR="0026172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4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-year</w:t>
      </w:r>
      <w:r w:rsidRPr="0088397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Bachelor at Tokyo Institute of Technology, Department of Computer Science</w:t>
      </w:r>
      <w:r w:rsidR="0026172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advised by Prof. Hideki Koike</w:t>
      </w:r>
      <w:r w:rsidRPr="0088397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. My interests are in Human-Computer-Interaction (HCI), particularly with respect to novel interaction systems and devices that technologically assist people with disabilities. Outside of research, I am a Photographer and Game Developer.</w:t>
      </w:r>
    </w:p>
    <w:p w14:paraId="4FD44566" w14:textId="77777777" w:rsidR="00883975" w:rsidRDefault="00883975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047B2DE8" w14:textId="1445AB96" w:rsidR="006270A9" w:rsidRDefault="00000000">
      <w:pPr>
        <w:pStyle w:val="Heading1"/>
      </w:pPr>
      <w:sdt>
        <w:sdtPr>
          <w:alias w:val="Education:"/>
          <w:tag w:val="Education:"/>
          <w:id w:val="807127995"/>
          <w:placeholder>
            <w:docPart w:val="55053E827C14AB48A895DF24BFD24595"/>
          </w:placeholder>
          <w:temporary/>
          <w:showingPlcHdr/>
          <w15:appearance w15:val="hidden"/>
        </w:sdtPr>
        <w:sdtContent>
          <w:r w:rsidR="009D5933">
            <w:t>Education</w:t>
          </w:r>
        </w:sdtContent>
      </w:sdt>
    </w:p>
    <w:p w14:paraId="049CE059" w14:textId="0485503E" w:rsidR="006270A9" w:rsidRDefault="00883975">
      <w:pPr>
        <w:pStyle w:val="Heading2"/>
      </w:pPr>
      <w:r>
        <w:t>Bachelor</w:t>
      </w:r>
      <w:r w:rsidR="009D5933">
        <w:t> | </w:t>
      </w:r>
      <w:r>
        <w:t>2020.04-Present</w:t>
      </w:r>
      <w:r w:rsidR="009D5933">
        <w:t> | </w:t>
      </w:r>
      <w:r>
        <w:t>Tokyo Institute of technology</w:t>
      </w:r>
    </w:p>
    <w:p w14:paraId="11575940" w14:textId="18586E43" w:rsidR="006270A9" w:rsidRDefault="009D5933" w:rsidP="00BB01B2">
      <w:pPr>
        <w:pStyle w:val="ListBullet"/>
        <w:numPr>
          <w:ilvl w:val="0"/>
          <w:numId w:val="28"/>
        </w:numPr>
      </w:pPr>
      <w:r>
        <w:t xml:space="preserve">Major: </w:t>
      </w:r>
      <w:r w:rsidR="00883975">
        <w:t>Computer Science</w:t>
      </w:r>
    </w:p>
    <w:p w14:paraId="01BA7462" w14:textId="5EBC14AE" w:rsidR="006270A9" w:rsidRDefault="000F60C2">
      <w:pPr>
        <w:pStyle w:val="Heading1"/>
      </w:pPr>
      <w:r>
        <w:t>Grants</w:t>
      </w:r>
    </w:p>
    <w:p w14:paraId="242BDF85" w14:textId="04B0A7AD" w:rsidR="00883975" w:rsidRPr="00883975" w:rsidRDefault="00883975" w:rsidP="00883975">
      <w:pPr>
        <w:pStyle w:val="ListBullet"/>
        <w:rPr>
          <w:lang w:val="en-JP"/>
        </w:rPr>
      </w:pPr>
      <w:r w:rsidRPr="00883975">
        <w:rPr>
          <w:lang w:val="en-JP"/>
        </w:rPr>
        <w:t>2022.04 - 202</w:t>
      </w:r>
      <w:r w:rsidR="000F60C2">
        <w:t>3</w:t>
      </w:r>
      <w:r w:rsidRPr="00883975">
        <w:rPr>
          <w:lang w:val="en-JP"/>
        </w:rPr>
        <w:t>.03</w:t>
      </w:r>
      <w:r w:rsidR="00B0243A">
        <w:t xml:space="preserve"> |</w:t>
      </w:r>
      <w:r w:rsidRPr="00883975">
        <w:rPr>
          <w:lang w:val="en-JP"/>
        </w:rPr>
        <w:t xml:space="preserve"> Public Trust Hisao Iwai Memorial Tokyo Scholarship Fund, ¥100,000/month</w:t>
      </w:r>
    </w:p>
    <w:p w14:paraId="701A7EF9" w14:textId="755DEE58" w:rsidR="00B0243A" w:rsidRPr="00A314F9" w:rsidRDefault="00883975" w:rsidP="00A314F9">
      <w:pPr>
        <w:pStyle w:val="ListBullet"/>
        <w:rPr>
          <w:lang w:val="en-JP"/>
        </w:rPr>
      </w:pPr>
      <w:r w:rsidRPr="00883975">
        <w:rPr>
          <w:lang w:val="en-JP"/>
        </w:rPr>
        <w:t>2022.07</w:t>
      </w:r>
      <w:r w:rsidR="00B0243A">
        <w:t xml:space="preserve"> |</w:t>
      </w:r>
      <w:r w:rsidRPr="00883975">
        <w:rPr>
          <w:lang w:val="en-JP"/>
        </w:rPr>
        <w:t xml:space="preserve"> </w:t>
      </w:r>
      <w:r w:rsidR="000F60C2" w:rsidRPr="000F60C2">
        <w:rPr>
          <w:lang w:val="en-JP"/>
        </w:rPr>
        <w:t>Keyence Foundation "Ganbare! Japanese University Student" Support Benefit</w:t>
      </w:r>
      <w:r w:rsidRPr="00883975">
        <w:rPr>
          <w:lang w:val="en-JP"/>
        </w:rPr>
        <w:t>, ¥300,000</w:t>
      </w:r>
    </w:p>
    <w:p w14:paraId="042E5943" w14:textId="3AEBECAF" w:rsidR="00B0243A" w:rsidRDefault="00BB01B2" w:rsidP="00B0243A">
      <w:pPr>
        <w:pStyle w:val="Heading1"/>
      </w:pPr>
      <w:r>
        <w:t>Skills</w:t>
      </w:r>
    </w:p>
    <w:p w14:paraId="07ECBC7E" w14:textId="601E43E1" w:rsidR="00B0243A" w:rsidRPr="00BB01B2" w:rsidRDefault="00BB01B2" w:rsidP="00B0243A">
      <w:pPr>
        <w:pStyle w:val="ListBullet"/>
        <w:numPr>
          <w:ilvl w:val="0"/>
          <w:numId w:val="0"/>
        </w:numPr>
        <w:ind w:left="216" w:hanging="216"/>
        <w:rPr>
          <w:b/>
          <w:bCs/>
          <w:sz w:val="24"/>
          <w:szCs w:val="24"/>
        </w:rPr>
      </w:pPr>
      <w:r w:rsidRPr="00BB01B2">
        <w:rPr>
          <w:b/>
          <w:bCs/>
          <w:sz w:val="24"/>
          <w:szCs w:val="24"/>
        </w:rPr>
        <w:t>Programming and relevant skill</w:t>
      </w:r>
    </w:p>
    <w:p w14:paraId="041EEC67" w14:textId="6E685099" w:rsidR="00BB01B2" w:rsidRPr="003564A0" w:rsidRDefault="00BB01B2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Python</w:t>
      </w:r>
    </w:p>
    <w:p w14:paraId="32E8E090" w14:textId="7C837B19" w:rsidR="003564A0" w:rsidRPr="00BB01B2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Arduino/</w:t>
      </w:r>
      <w:proofErr w:type="spellStart"/>
      <w:r>
        <w:t>MagicDAQ</w:t>
      </w:r>
      <w:proofErr w:type="spellEnd"/>
    </w:p>
    <w:p w14:paraId="7F01219C" w14:textId="3C27A002" w:rsidR="00BB01B2" w:rsidRPr="003564A0" w:rsidRDefault="00BB01B2" w:rsidP="003564A0">
      <w:pPr>
        <w:pStyle w:val="ListBullet"/>
        <w:numPr>
          <w:ilvl w:val="0"/>
          <w:numId w:val="26"/>
        </w:numPr>
        <w:rPr>
          <w:b/>
          <w:bCs/>
        </w:rPr>
      </w:pPr>
      <w:r>
        <w:t>HTML5/CSS/Java</w:t>
      </w:r>
      <w:r w:rsidR="003564A0">
        <w:t>S</w:t>
      </w:r>
      <w:r>
        <w:t>cript</w:t>
      </w:r>
      <w:r w:rsidR="003564A0">
        <w:t>/Canvas</w:t>
      </w:r>
    </w:p>
    <w:p w14:paraId="2BB8D414" w14:textId="476DB113" w:rsidR="003564A0" w:rsidRPr="003564A0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OpenCV</w:t>
      </w:r>
    </w:p>
    <w:p w14:paraId="562F0BCE" w14:textId="442253D7" w:rsidR="003564A0" w:rsidRPr="003564A0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P5.js</w:t>
      </w:r>
    </w:p>
    <w:p w14:paraId="5777FC35" w14:textId="5B165854" w:rsidR="003564A0" w:rsidRPr="003564A0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Machine Learning (Basic)</w:t>
      </w:r>
    </w:p>
    <w:p w14:paraId="03477E3D" w14:textId="07E3D51D" w:rsidR="003564A0" w:rsidRPr="003564A0" w:rsidRDefault="003564A0" w:rsidP="00BB01B2">
      <w:pPr>
        <w:pStyle w:val="ListBullet"/>
        <w:numPr>
          <w:ilvl w:val="0"/>
          <w:numId w:val="26"/>
        </w:numPr>
        <w:rPr>
          <w:b/>
          <w:bCs/>
        </w:rPr>
      </w:pPr>
      <w:r>
        <w:t>Unity/C#</w:t>
      </w:r>
    </w:p>
    <w:p w14:paraId="4A735D5A" w14:textId="0C6FE69A" w:rsidR="003564A0" w:rsidRDefault="003564A0" w:rsidP="003564A0">
      <w:pPr>
        <w:pStyle w:val="ListBullet"/>
        <w:numPr>
          <w:ilvl w:val="0"/>
          <w:numId w:val="0"/>
        </w:numPr>
        <w:ind w:left="216" w:hanging="216"/>
        <w:rPr>
          <w:b/>
          <w:bCs/>
          <w:sz w:val="24"/>
          <w:szCs w:val="24"/>
        </w:rPr>
      </w:pPr>
      <w:r w:rsidRPr="003564A0">
        <w:rPr>
          <w:b/>
          <w:bCs/>
          <w:sz w:val="24"/>
          <w:szCs w:val="24"/>
        </w:rPr>
        <w:t>Development</w:t>
      </w:r>
    </w:p>
    <w:p w14:paraId="3BEE51FA" w14:textId="312EDD42" w:rsidR="003564A0" w:rsidRDefault="003564A0" w:rsidP="003564A0">
      <w:pPr>
        <w:pStyle w:val="ListBullet"/>
        <w:numPr>
          <w:ilvl w:val="0"/>
          <w:numId w:val="30"/>
        </w:numPr>
      </w:pPr>
      <w:proofErr w:type="spellStart"/>
      <w:r>
        <w:t>EasyM&amp;D</w:t>
      </w:r>
      <w:proofErr w:type="spellEnd"/>
      <w:r>
        <w:t xml:space="preserve"> | 2022.12-2023.01 | </w:t>
      </w:r>
      <w:r w:rsidRPr="003564A0">
        <w:t>Open-source software</w:t>
      </w:r>
      <w:r>
        <w:t xml:space="preserve"> | Python, </w:t>
      </w:r>
      <w:proofErr w:type="spellStart"/>
      <w:r>
        <w:t>MagicDAQ</w:t>
      </w:r>
      <w:proofErr w:type="spellEnd"/>
    </w:p>
    <w:p w14:paraId="6F009328" w14:textId="638A75B5" w:rsidR="003564A0" w:rsidRDefault="003564A0" w:rsidP="003564A0">
      <w:pPr>
        <w:pStyle w:val="ListBullet"/>
        <w:numPr>
          <w:ilvl w:val="0"/>
          <w:numId w:val="30"/>
        </w:numPr>
      </w:pPr>
      <w:proofErr w:type="spellStart"/>
      <w:r>
        <w:t>QuickBuzz</w:t>
      </w:r>
      <w:proofErr w:type="spellEnd"/>
      <w:r>
        <w:t xml:space="preserve"> | 2023.10 | Prototyping | Arduino</w:t>
      </w:r>
    </w:p>
    <w:p w14:paraId="0F1538A4" w14:textId="506DB595" w:rsidR="003564A0" w:rsidRDefault="003564A0" w:rsidP="003564A0">
      <w:pPr>
        <w:pStyle w:val="ListBullet"/>
        <w:numPr>
          <w:ilvl w:val="0"/>
          <w:numId w:val="30"/>
        </w:numPr>
      </w:pPr>
      <w:r>
        <w:t>My Pictures | 202</w:t>
      </w:r>
      <w:r w:rsidR="00CB6328">
        <w:t>1</w:t>
      </w:r>
      <w:r>
        <w:t>.12 | 2D RPG Game | Canvas (HTML5), JavaScript</w:t>
      </w:r>
    </w:p>
    <w:p w14:paraId="5A82A328" w14:textId="786A1929" w:rsidR="003564A0" w:rsidRDefault="003564A0" w:rsidP="003564A0">
      <w:pPr>
        <w:pStyle w:val="ListBullet"/>
        <w:numPr>
          <w:ilvl w:val="0"/>
          <w:numId w:val="30"/>
        </w:numPr>
      </w:pPr>
      <w:r>
        <w:t>Squares | 202</w:t>
      </w:r>
      <w:r w:rsidR="00CB6328">
        <w:t>1</w:t>
      </w:r>
      <w:r>
        <w:t>.08-2022.09 | 2D Action Game | Canvas (HTML5), JavaScript</w:t>
      </w:r>
    </w:p>
    <w:p w14:paraId="4284F6F9" w14:textId="0FDC1824" w:rsidR="003564A0" w:rsidRDefault="003564A0" w:rsidP="003564A0">
      <w:pPr>
        <w:pStyle w:val="ListBullet"/>
        <w:numPr>
          <w:ilvl w:val="0"/>
          <w:numId w:val="30"/>
        </w:numPr>
      </w:pPr>
      <w:proofErr w:type="spellStart"/>
      <w:r>
        <w:t>Yomeru-Kun</w:t>
      </w:r>
      <w:proofErr w:type="spellEnd"/>
      <w:r>
        <w:t xml:space="preserve"> | 2022.</w:t>
      </w:r>
      <w:r w:rsidR="00CB6328">
        <w:t>09</w:t>
      </w:r>
      <w:r>
        <w:t xml:space="preserve"> | Service | OpenCV.js</w:t>
      </w:r>
    </w:p>
    <w:p w14:paraId="4874E478" w14:textId="6535C317" w:rsidR="003564A0" w:rsidRPr="003564A0" w:rsidRDefault="003564A0" w:rsidP="003564A0">
      <w:pPr>
        <w:pStyle w:val="ListBullet"/>
        <w:numPr>
          <w:ilvl w:val="0"/>
          <w:numId w:val="30"/>
        </w:numPr>
      </w:pPr>
      <w:r w:rsidRPr="003564A0">
        <w:t>AR Shooting Game</w:t>
      </w:r>
      <w:r>
        <w:t xml:space="preserve"> | 2022.0</w:t>
      </w:r>
      <w:r w:rsidR="00CF423A">
        <w:t>9</w:t>
      </w:r>
      <w:r>
        <w:t xml:space="preserve"> | AR Game | Unity, C#</w:t>
      </w:r>
    </w:p>
    <w:sdt>
      <w:sdtPr>
        <w:alias w:val="Experience:"/>
        <w:tag w:val="Experience:"/>
        <w:id w:val="171684534"/>
        <w:placeholder>
          <w:docPart w:val="9531D55F9F93D04FBF87656D2D676535"/>
        </w:placeholder>
        <w:temporary/>
        <w:showingPlcHdr/>
        <w15:appearance w15:val="hidden"/>
      </w:sdtPr>
      <w:sdtContent>
        <w:p w14:paraId="59DAFA79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157F8464" w14:textId="2B5A51DF" w:rsidR="000F60C2" w:rsidRPr="000F60C2" w:rsidRDefault="00BB01B2" w:rsidP="000F60C2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Academic</w:t>
      </w:r>
    </w:p>
    <w:p w14:paraId="5806A500" w14:textId="7E0AD8F1" w:rsidR="000F60C2" w:rsidRPr="00883975" w:rsidRDefault="000F60C2" w:rsidP="00BB01B2">
      <w:pPr>
        <w:pStyle w:val="ListBullet"/>
        <w:numPr>
          <w:ilvl w:val="0"/>
          <w:numId w:val="26"/>
        </w:numPr>
        <w:rPr>
          <w:lang w:val="en-JP"/>
        </w:rPr>
      </w:pPr>
      <w:r w:rsidRPr="00883975">
        <w:rPr>
          <w:lang w:val="en-JP"/>
        </w:rPr>
        <w:t xml:space="preserve">Research </w:t>
      </w:r>
      <w:r>
        <w:rPr>
          <w:lang w:val="en-JP"/>
        </w:rPr>
        <w:t>Internship</w:t>
      </w:r>
      <w:r w:rsidR="00B0243A">
        <w:t xml:space="preserve"> | </w:t>
      </w:r>
      <w:r w:rsidR="00B0243A" w:rsidRPr="00B0243A">
        <w:rPr>
          <w:lang w:val="en-JP"/>
        </w:rPr>
        <w:t>2022.12 - 2023.01 | MAKinteract (Prof. Andrea Bianchi), KAIST</w:t>
      </w:r>
    </w:p>
    <w:p w14:paraId="11F4E571" w14:textId="0B83265C" w:rsidR="000F60C2" w:rsidRPr="000F60C2" w:rsidRDefault="000F60C2" w:rsidP="000F60C2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I</w:t>
      </w:r>
      <w:r w:rsidR="00BB01B2">
        <w:rPr>
          <w:rFonts w:asciiTheme="majorHAnsi" w:hAnsiTheme="majorHAnsi"/>
          <w:b/>
          <w:bCs/>
          <w:sz w:val="24"/>
          <w:szCs w:val="24"/>
        </w:rPr>
        <w:t>ndustry</w:t>
      </w:r>
    </w:p>
    <w:p w14:paraId="7B12DDDD" w14:textId="3C5E946D" w:rsidR="000F60C2" w:rsidRPr="00883975" w:rsidRDefault="000F60C2" w:rsidP="00BB01B2">
      <w:pPr>
        <w:pStyle w:val="ListBullet"/>
        <w:numPr>
          <w:ilvl w:val="0"/>
          <w:numId w:val="26"/>
        </w:numPr>
        <w:rPr>
          <w:lang w:val="en-JP"/>
        </w:rPr>
      </w:pPr>
      <w:r>
        <w:rPr>
          <w:lang w:val="en-JP"/>
        </w:rPr>
        <w:t>Internship</w:t>
      </w:r>
    </w:p>
    <w:p w14:paraId="1DD661DF" w14:textId="4F647AC6" w:rsidR="000F60C2" w:rsidRPr="00883975" w:rsidRDefault="000F60C2" w:rsidP="00BB01B2">
      <w:pPr>
        <w:pStyle w:val="ListBullet"/>
        <w:numPr>
          <w:ilvl w:val="1"/>
          <w:numId w:val="26"/>
        </w:numPr>
        <w:rPr>
          <w:lang w:val="en-JP"/>
        </w:rPr>
      </w:pPr>
      <w:r w:rsidRPr="00883975">
        <w:rPr>
          <w:lang w:val="en-JP"/>
        </w:rPr>
        <w:lastRenderedPageBreak/>
        <w:t>2022.09</w:t>
      </w:r>
      <w:r w:rsidR="00B0243A">
        <w:t xml:space="preserve"> |</w:t>
      </w:r>
      <w:r w:rsidRPr="00883975">
        <w:rPr>
          <w:lang w:val="en-JP"/>
        </w:rPr>
        <w:t xml:space="preserve"> ColiSite</w:t>
      </w:r>
    </w:p>
    <w:p w14:paraId="3B84AED2" w14:textId="77777777" w:rsidR="00BB01B2" w:rsidRDefault="000F60C2" w:rsidP="00BB01B2">
      <w:pPr>
        <w:pStyle w:val="ListBullet"/>
        <w:numPr>
          <w:ilvl w:val="0"/>
          <w:numId w:val="26"/>
        </w:numPr>
        <w:rPr>
          <w:lang w:val="en-JP"/>
        </w:rPr>
      </w:pPr>
      <w:r w:rsidRPr="00883975">
        <w:rPr>
          <w:lang w:val="en-JP"/>
        </w:rPr>
        <w:t>Hackathon</w:t>
      </w:r>
    </w:p>
    <w:p w14:paraId="123AD240" w14:textId="77777777" w:rsidR="00BB01B2" w:rsidRDefault="000F60C2" w:rsidP="00BB01B2">
      <w:pPr>
        <w:pStyle w:val="ListBullet"/>
        <w:numPr>
          <w:ilvl w:val="1"/>
          <w:numId w:val="26"/>
        </w:numPr>
        <w:rPr>
          <w:lang w:val="en-JP"/>
        </w:rPr>
      </w:pPr>
      <w:r w:rsidRPr="00BB01B2">
        <w:rPr>
          <w:lang w:val="en-JP"/>
        </w:rPr>
        <w:t>2021.12</w:t>
      </w:r>
      <w:r w:rsidR="00B0243A">
        <w:t xml:space="preserve"> |</w:t>
      </w:r>
      <w:r w:rsidRPr="00BB01B2">
        <w:rPr>
          <w:lang w:val="en-JP"/>
        </w:rPr>
        <w:t xml:space="preserve"> traP Departmental Hackathon in Winter</w:t>
      </w:r>
    </w:p>
    <w:p w14:paraId="1CE269D6" w14:textId="442673F2" w:rsidR="000F60C2" w:rsidRPr="00BB01B2" w:rsidRDefault="000F60C2" w:rsidP="00BB01B2">
      <w:pPr>
        <w:pStyle w:val="ListBullet"/>
        <w:numPr>
          <w:ilvl w:val="1"/>
          <w:numId w:val="26"/>
        </w:numPr>
        <w:rPr>
          <w:lang w:val="en-JP"/>
        </w:rPr>
      </w:pPr>
      <w:r w:rsidRPr="00BB01B2">
        <w:rPr>
          <w:lang w:val="en-JP"/>
        </w:rPr>
        <w:t>2022.09</w:t>
      </w:r>
      <w:r w:rsidR="00B0243A">
        <w:t xml:space="preserve"> |</w:t>
      </w:r>
      <w:r w:rsidRPr="00BB01B2">
        <w:rPr>
          <w:lang w:val="en-JP"/>
        </w:rPr>
        <w:t xml:space="preserve"> Diji-con Hackathon</w:t>
      </w:r>
    </w:p>
    <w:p w14:paraId="5D67EAF4" w14:textId="77777777" w:rsidR="000F60C2" w:rsidRDefault="000F60C2" w:rsidP="000F60C2">
      <w:pPr>
        <w:pStyle w:val="Heading1"/>
      </w:pPr>
      <w:r>
        <w:t>Language</w:t>
      </w:r>
    </w:p>
    <w:p w14:paraId="76AD823C" w14:textId="77777777" w:rsidR="000F60C2" w:rsidRPr="000F60C2" w:rsidRDefault="000F60C2" w:rsidP="000F60C2">
      <w:pPr>
        <w:pStyle w:val="ListBullet"/>
        <w:numPr>
          <w:ilvl w:val="0"/>
          <w:numId w:val="24"/>
        </w:numPr>
      </w:pPr>
      <w:r w:rsidRPr="00883975">
        <w:rPr>
          <w:lang w:val="en-JP"/>
        </w:rPr>
        <w:t>Japanese(native)</w:t>
      </w:r>
    </w:p>
    <w:p w14:paraId="796A2ACF" w14:textId="7C5F3EC3" w:rsidR="000F60C2" w:rsidRPr="00883975" w:rsidRDefault="000F60C2" w:rsidP="000F60C2">
      <w:pPr>
        <w:pStyle w:val="ListBullet"/>
        <w:numPr>
          <w:ilvl w:val="0"/>
          <w:numId w:val="24"/>
        </w:numPr>
      </w:pPr>
      <w:r w:rsidRPr="00883975">
        <w:rPr>
          <w:lang w:val="en-JP"/>
        </w:rPr>
        <w:t>English(business)</w:t>
      </w:r>
      <w:r w:rsidR="00BB01B2">
        <w:t>, TOEIC 7</w:t>
      </w:r>
      <w:r w:rsidR="00A314F9">
        <w:t>65</w:t>
      </w:r>
    </w:p>
    <w:p w14:paraId="0BF8A894" w14:textId="5C3BC5CE" w:rsidR="000F60C2" w:rsidRDefault="000F60C2" w:rsidP="000F60C2">
      <w:pPr>
        <w:pStyle w:val="ListBullet"/>
        <w:numPr>
          <w:ilvl w:val="0"/>
          <w:numId w:val="0"/>
        </w:numPr>
        <w:ind w:left="216" w:hanging="216"/>
      </w:pPr>
    </w:p>
    <w:p w14:paraId="7C205C67" w14:textId="385356DA" w:rsidR="00D26463" w:rsidRPr="001B29CF" w:rsidRDefault="00D26463" w:rsidP="00D26463">
      <w:pPr>
        <w:pStyle w:val="ListBullet"/>
        <w:numPr>
          <w:ilvl w:val="0"/>
          <w:numId w:val="0"/>
        </w:numPr>
        <w:ind w:left="216" w:hanging="216"/>
        <w:jc w:val="center"/>
      </w:pPr>
      <w:r>
        <w:t>(This CV was created on 0</w:t>
      </w:r>
      <w:r w:rsidR="00261725">
        <w:t>4/01</w:t>
      </w:r>
      <w:r>
        <w:t>/2023)</w:t>
      </w:r>
    </w:p>
    <w:sectPr w:rsidR="00D26463" w:rsidRPr="001B29CF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279A" w14:textId="77777777" w:rsidR="00174A61" w:rsidRDefault="00174A61">
      <w:pPr>
        <w:spacing w:after="0"/>
      </w:pPr>
      <w:r>
        <w:separator/>
      </w:r>
    </w:p>
  </w:endnote>
  <w:endnote w:type="continuationSeparator" w:id="0">
    <w:p w14:paraId="6438844F" w14:textId="77777777" w:rsidR="00174A61" w:rsidRDefault="00174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D9B2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D173" w14:textId="77777777" w:rsidR="00174A61" w:rsidRDefault="00174A61">
      <w:pPr>
        <w:spacing w:after="0"/>
      </w:pPr>
      <w:r>
        <w:separator/>
      </w:r>
    </w:p>
  </w:footnote>
  <w:footnote w:type="continuationSeparator" w:id="0">
    <w:p w14:paraId="785A8295" w14:textId="77777777" w:rsidR="00174A61" w:rsidRDefault="00174A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B80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65EE5"/>
    <w:multiLevelType w:val="hybridMultilevel"/>
    <w:tmpl w:val="734814A8"/>
    <w:lvl w:ilvl="0" w:tplc="879E5B4C">
      <w:start w:val="1"/>
      <w:numFmt w:val="bullet"/>
      <w:lvlText w:val="·"/>
      <w:lvlJc w:val="left"/>
      <w:pPr>
        <w:ind w:left="57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CF0358"/>
    <w:multiLevelType w:val="hybridMultilevel"/>
    <w:tmpl w:val="3C6A201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714F6D"/>
    <w:multiLevelType w:val="hybridMultilevel"/>
    <w:tmpl w:val="5BF89366"/>
    <w:lvl w:ilvl="0" w:tplc="879E5B4C">
      <w:start w:val="1"/>
      <w:numFmt w:val="bullet"/>
      <w:lvlText w:val="·"/>
      <w:lvlJc w:val="left"/>
      <w:pPr>
        <w:ind w:left="576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 w15:restartNumberingAfterBreak="0">
    <w:nsid w:val="1DD07066"/>
    <w:multiLevelType w:val="hybridMultilevel"/>
    <w:tmpl w:val="30CC6788"/>
    <w:lvl w:ilvl="0" w:tplc="4164EF4E">
      <w:start w:val="202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02304"/>
    <w:multiLevelType w:val="hybridMultilevel"/>
    <w:tmpl w:val="E82A2CCE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5E01505"/>
    <w:multiLevelType w:val="hybridMultilevel"/>
    <w:tmpl w:val="39189914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87571185">
    <w:abstractNumId w:val="9"/>
  </w:num>
  <w:num w:numId="2" w16cid:durableId="1072964530">
    <w:abstractNumId w:val="9"/>
    <w:lvlOverride w:ilvl="0">
      <w:startOverride w:val="1"/>
    </w:lvlOverride>
  </w:num>
  <w:num w:numId="3" w16cid:durableId="1743523262">
    <w:abstractNumId w:val="9"/>
    <w:lvlOverride w:ilvl="0">
      <w:startOverride w:val="1"/>
    </w:lvlOverride>
  </w:num>
  <w:num w:numId="4" w16cid:durableId="654648341">
    <w:abstractNumId w:val="9"/>
    <w:lvlOverride w:ilvl="0">
      <w:startOverride w:val="1"/>
    </w:lvlOverride>
  </w:num>
  <w:num w:numId="5" w16cid:durableId="1145515064">
    <w:abstractNumId w:val="8"/>
  </w:num>
  <w:num w:numId="6" w16cid:durableId="1161769591">
    <w:abstractNumId w:val="7"/>
  </w:num>
  <w:num w:numId="7" w16cid:durableId="997923711">
    <w:abstractNumId w:val="6"/>
  </w:num>
  <w:num w:numId="8" w16cid:durableId="1132794016">
    <w:abstractNumId w:val="5"/>
  </w:num>
  <w:num w:numId="9" w16cid:durableId="1982076848">
    <w:abstractNumId w:val="4"/>
  </w:num>
  <w:num w:numId="10" w16cid:durableId="1301302759">
    <w:abstractNumId w:val="3"/>
  </w:num>
  <w:num w:numId="11" w16cid:durableId="1083533086">
    <w:abstractNumId w:val="2"/>
  </w:num>
  <w:num w:numId="12" w16cid:durableId="28728649">
    <w:abstractNumId w:val="1"/>
  </w:num>
  <w:num w:numId="13" w16cid:durableId="1609774504">
    <w:abstractNumId w:val="0"/>
  </w:num>
  <w:num w:numId="14" w16cid:durableId="819931494">
    <w:abstractNumId w:val="17"/>
  </w:num>
  <w:num w:numId="15" w16cid:durableId="879049375">
    <w:abstractNumId w:val="21"/>
  </w:num>
  <w:num w:numId="16" w16cid:durableId="722488805">
    <w:abstractNumId w:val="14"/>
  </w:num>
  <w:num w:numId="17" w16cid:durableId="793526264">
    <w:abstractNumId w:val="19"/>
  </w:num>
  <w:num w:numId="18" w16cid:durableId="355160063">
    <w:abstractNumId w:val="10"/>
  </w:num>
  <w:num w:numId="19" w16cid:durableId="2146920543">
    <w:abstractNumId w:val="25"/>
  </w:num>
  <w:num w:numId="20" w16cid:durableId="1338119232">
    <w:abstractNumId w:val="22"/>
  </w:num>
  <w:num w:numId="21" w16cid:durableId="670641021">
    <w:abstractNumId w:val="12"/>
  </w:num>
  <w:num w:numId="22" w16cid:durableId="1745761211">
    <w:abstractNumId w:val="18"/>
  </w:num>
  <w:num w:numId="23" w16cid:durableId="744566841">
    <w:abstractNumId w:val="24"/>
  </w:num>
  <w:num w:numId="24" w16cid:durableId="1420833915">
    <w:abstractNumId w:val="13"/>
  </w:num>
  <w:num w:numId="25" w16cid:durableId="217859853">
    <w:abstractNumId w:val="9"/>
  </w:num>
  <w:num w:numId="26" w16cid:durableId="1131285428">
    <w:abstractNumId w:val="15"/>
  </w:num>
  <w:num w:numId="27" w16cid:durableId="1035887534">
    <w:abstractNumId w:val="20"/>
  </w:num>
  <w:num w:numId="28" w16cid:durableId="1120761789">
    <w:abstractNumId w:val="23"/>
  </w:num>
  <w:num w:numId="29" w16cid:durableId="2050102598">
    <w:abstractNumId w:val="9"/>
  </w:num>
  <w:num w:numId="30" w16cid:durableId="167408957">
    <w:abstractNumId w:val="11"/>
  </w:num>
  <w:num w:numId="31" w16cid:durableId="3275646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75"/>
    <w:rsid w:val="000A4F59"/>
    <w:rsid w:val="000F60C2"/>
    <w:rsid w:val="00141A4C"/>
    <w:rsid w:val="00174A61"/>
    <w:rsid w:val="001B29CF"/>
    <w:rsid w:val="00261725"/>
    <w:rsid w:val="0028220F"/>
    <w:rsid w:val="003564A0"/>
    <w:rsid w:val="00356C14"/>
    <w:rsid w:val="00617B26"/>
    <w:rsid w:val="006270A9"/>
    <w:rsid w:val="00675956"/>
    <w:rsid w:val="00681034"/>
    <w:rsid w:val="00816216"/>
    <w:rsid w:val="0087734B"/>
    <w:rsid w:val="00883975"/>
    <w:rsid w:val="009D5933"/>
    <w:rsid w:val="00A314F9"/>
    <w:rsid w:val="00B0243A"/>
    <w:rsid w:val="00BB01B2"/>
    <w:rsid w:val="00BD768D"/>
    <w:rsid w:val="00C61F8E"/>
    <w:rsid w:val="00CB6328"/>
    <w:rsid w:val="00CF423A"/>
    <w:rsid w:val="00D2632C"/>
    <w:rsid w:val="00D26463"/>
    <w:rsid w:val="00D427B1"/>
    <w:rsid w:val="00D53877"/>
    <w:rsid w:val="00E83E4B"/>
    <w:rsid w:val="00E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7E3D3"/>
  <w15:chartTrackingRefBased/>
  <w15:docId w15:val="{C3DB1F28-C57F-9C45-B54B-09BD4926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0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kahashi.t.cn@m.titech.ac.jp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akuya-13068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kuya-1306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kuya/Downloads/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3407E5D32CA4FA8789507A83F3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03E4D-D2EF-FE45-8D2F-AA2994D606CE}"/>
      </w:docPartPr>
      <w:docPartBody>
        <w:p w:rsidR="00506D53" w:rsidRDefault="00000000">
          <w:pPr>
            <w:pStyle w:val="F6E3407E5D32CA4FA8789507A83F3162"/>
          </w:pPr>
          <w:r>
            <w:t>Email</w:t>
          </w:r>
        </w:p>
      </w:docPartBody>
    </w:docPart>
    <w:docPart>
      <w:docPartPr>
        <w:name w:val="45ECD548521DEA499A5ACA617EDF5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F5E37-72D1-B049-BD4D-BFBB1F1CA997}"/>
      </w:docPartPr>
      <w:docPartBody>
        <w:p w:rsidR="00506D53" w:rsidRDefault="00000000">
          <w:pPr>
            <w:pStyle w:val="45ECD548521DEA499A5ACA617EDF5782"/>
          </w:pPr>
          <w:r>
            <w:t>Objective</w:t>
          </w:r>
        </w:p>
      </w:docPartBody>
    </w:docPart>
    <w:docPart>
      <w:docPartPr>
        <w:name w:val="55053E827C14AB48A895DF24BFD24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DAFC-4C14-A548-97C7-D47F3966842B}"/>
      </w:docPartPr>
      <w:docPartBody>
        <w:p w:rsidR="00506D53" w:rsidRDefault="00000000">
          <w:pPr>
            <w:pStyle w:val="55053E827C14AB48A895DF24BFD24595"/>
          </w:pPr>
          <w:r>
            <w:t>Education</w:t>
          </w:r>
        </w:p>
      </w:docPartBody>
    </w:docPart>
    <w:docPart>
      <w:docPartPr>
        <w:name w:val="9531D55F9F93D04FBF87656D2D676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7C12B-0150-3942-8C8D-0A72E51768D1}"/>
      </w:docPartPr>
      <w:docPartBody>
        <w:p w:rsidR="00506D53" w:rsidRDefault="00000000">
          <w:pPr>
            <w:pStyle w:val="9531D55F9F93D04FBF87656D2D67653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35"/>
    <w:rsid w:val="003707B3"/>
    <w:rsid w:val="00506D53"/>
    <w:rsid w:val="009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E3407E5D32CA4FA8789507A83F3162">
    <w:name w:val="F6E3407E5D32CA4FA8789507A83F3162"/>
  </w:style>
  <w:style w:type="paragraph" w:customStyle="1" w:styleId="45ECD548521DEA499A5ACA617EDF5782">
    <w:name w:val="45ECD548521DEA499A5ACA617EDF5782"/>
  </w:style>
  <w:style w:type="paragraph" w:customStyle="1" w:styleId="55053E827C14AB48A895DF24BFD24595">
    <w:name w:val="55053E827C14AB48A895DF24BFD24595"/>
  </w:style>
  <w:style w:type="paragraph" w:customStyle="1" w:styleId="9531D55F9F93D04FBF87656D2D676535">
    <w:name w:val="9531D55F9F93D04FBF87656D2D676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tf02918880_win32.dotx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T20200070494</cp:lastModifiedBy>
  <cp:revision>3</cp:revision>
  <cp:lastPrinted>2023-02-18T04:31:00Z</cp:lastPrinted>
  <dcterms:created xsi:type="dcterms:W3CDTF">2023-02-18T04:31:00Z</dcterms:created>
  <dcterms:modified xsi:type="dcterms:W3CDTF">2023-03-29T11:29:00Z</dcterms:modified>
  <cp:version/>
</cp:coreProperties>
</file>